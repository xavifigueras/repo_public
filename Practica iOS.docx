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7F" w:rsidRDefault="0060765F">
      <w:r>
        <w:rPr>
          <w:noProof/>
          <w:lang w:eastAsia="es-ES"/>
        </w:rPr>
        <w:drawing>
          <wp:inline distT="0" distB="0" distL="0" distR="0" wp14:anchorId="20D3B809" wp14:editId="78297DB9">
            <wp:extent cx="5400040" cy="4319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5F" w:rsidRDefault="0060765F"/>
    <w:p w:rsidR="0060765F" w:rsidRDefault="0060765F">
      <w:r>
        <w:rPr>
          <w:noProof/>
          <w:lang w:eastAsia="es-ES"/>
        </w:rPr>
        <w:lastRenderedPageBreak/>
        <w:drawing>
          <wp:inline distT="0" distB="0" distL="0" distR="0" wp14:anchorId="17A4D694" wp14:editId="5C2DF528">
            <wp:extent cx="5400040" cy="4319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5F" w:rsidRDefault="0060765F"/>
    <w:p w:rsidR="0060765F" w:rsidRDefault="0060765F">
      <w:r>
        <w:rPr>
          <w:noProof/>
          <w:lang w:eastAsia="es-ES"/>
        </w:rPr>
        <w:lastRenderedPageBreak/>
        <w:drawing>
          <wp:inline distT="0" distB="0" distL="0" distR="0" wp14:anchorId="43E73A91" wp14:editId="70D3581F">
            <wp:extent cx="5400040" cy="43199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5F"/>
    <w:rsid w:val="0060765F"/>
    <w:rsid w:val="00E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390D1-B79F-41CA-A13D-58434D92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8243BD8</Template>
  <TotalTime>137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2019-06-13T17:11:00Z</dcterms:created>
  <dcterms:modified xsi:type="dcterms:W3CDTF">2019-06-13T19:28:00Z</dcterms:modified>
</cp:coreProperties>
</file>